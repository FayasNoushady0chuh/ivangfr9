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分销管理系统运行说明书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326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3186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8326"/>
              <w:placeholder>
                <w:docPart w:val="{5af26548-3a3e-4642-904f-af4d613840b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1.下载</w:t>
              </w:r>
            </w:sdtContent>
          </w:sdt>
          <w:r>
            <w:tab/>
          </w:r>
          <w:bookmarkStart w:id="1" w:name="_Toc1985_WPSOffice_Level1Page"/>
          <w:r>
            <w:t>2</w:t>
          </w:r>
          <w:bookmarkEnd w:id="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_Toc23186_WPSOffice_Level1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8326"/>
              <w:placeholder>
                <w:docPart w:val="{e67b12c2-9f26-49b0-9f60-c02397f14f6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2.软件初始化</w:t>
              </w:r>
            </w:sdtContent>
          </w:sdt>
          <w:r>
            <w:tab/>
          </w:r>
          <w:bookmarkStart w:id="2" w:name="_Toc23186_WPSOffice_Level1Page"/>
          <w:r>
            <w:t>3</w:t>
          </w:r>
          <w:bookmarkEnd w:id="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_Toc18988_WPSOffice_Level1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8326"/>
              <w:placeholder>
                <w:docPart w:val="{1eb3d125-d27f-469e-9cc8-32638fb9462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1.数据库初始化</w:t>
              </w:r>
            </w:sdtContent>
          </w:sdt>
          <w:r>
            <w:tab/>
          </w:r>
          <w:bookmarkStart w:id="3" w:name="_Toc18988_WPSOffice_Level1Page"/>
          <w:r>
            <w:t>3</w:t>
          </w:r>
          <w:bookmarkEnd w:id="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_Toc11643_WPSOffice_Level1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8326"/>
              <w:placeholder>
                <w:docPart w:val="{93c84f45-133f-4f91-bdb6-e79fd6c9ae6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2.Ecplise安装教程</w:t>
              </w:r>
            </w:sdtContent>
          </w:sdt>
          <w:r>
            <w:tab/>
          </w:r>
          <w:bookmarkStart w:id="4" w:name="_Toc11643_WPSOffice_Level1Page"/>
          <w:r>
            <w:t>4</w:t>
          </w:r>
          <w:bookmarkEnd w:id="4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_Toc27881_WPSOffice_Level1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8326"/>
              <w:placeholder>
                <w:docPart w:val="{6be4b925-b3a0-4658-bdab-6f781b4ed1e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3.Idea安装教程</w:t>
              </w:r>
            </w:sdtContent>
          </w:sdt>
          <w:r>
            <w:tab/>
          </w:r>
          <w:bookmarkStart w:id="5" w:name="_Toc27881_WPSOffice_Level1Page"/>
          <w:r>
            <w:t>8</w:t>
          </w:r>
          <w:bookmarkEnd w:id="5"/>
          <w: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6" w:name="_Toc1985_WPSOffice_Level1"/>
      <w:r>
        <w:rPr>
          <w:rFonts w:hint="eastAsia"/>
          <w:lang w:val="en-US" w:eastAsia="zh-CN"/>
        </w:rPr>
        <w:t>1.下载</w:t>
      </w:r>
      <w:bookmarkEnd w:id="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首先，访问https://gitee.com/codingdb/distribution_management ，点击图示复制按钮。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3675" cy="2716530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16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</w:p>
    <w:p/>
    <w:p>
      <w:r>
        <w:rPr>
          <w:rFonts w:hint="eastAsia"/>
          <w:lang w:val="en-US" w:eastAsia="zh-CN"/>
        </w:rPr>
        <w:t>然后打开git 客户端 ，git clone刚才复制的地址</w:t>
      </w:r>
    </w:p>
    <w:p>
      <w:pPr>
        <w:jc w:val="center"/>
      </w:pPr>
      <w:r>
        <w:drawing>
          <wp:inline distT="0" distB="0" distL="114300" distR="114300">
            <wp:extent cx="5266055" cy="2874645"/>
            <wp:effectExtent l="0" t="0" r="1079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</w:p>
    <w:p>
      <w:pPr>
        <w:jc w:val="center"/>
      </w:pPr>
      <w:r>
        <w:drawing>
          <wp:inline distT="0" distB="0" distL="114300" distR="114300">
            <wp:extent cx="5266055" cy="2874645"/>
            <wp:effectExtent l="0" t="0" r="1079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7" w:name="_Toc23186_WPSOffice_Level1"/>
      <w:r>
        <w:rPr>
          <w:rFonts w:hint="eastAsia"/>
          <w:lang w:val="en-US" w:eastAsia="zh-CN"/>
        </w:rPr>
        <w:t>2.软件初始化</w:t>
      </w:r>
      <w:bookmarkEnd w:id="7"/>
    </w:p>
    <w:p>
      <w:pPr>
        <w:pStyle w:val="4"/>
        <w:outlineLvl w:val="3"/>
        <w:rPr>
          <w:rFonts w:hint="eastAsia"/>
          <w:lang w:val="en-US" w:eastAsia="zh-CN"/>
        </w:rPr>
      </w:pPr>
      <w:bookmarkStart w:id="8" w:name="_Toc18988_WPSOffice_Level1"/>
      <w:r>
        <w:rPr>
          <w:rFonts w:hint="eastAsia"/>
          <w:lang w:val="en-US" w:eastAsia="zh-CN"/>
        </w:rPr>
        <w:t>1.数据库初始化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generator.ExecuSql 类中修改对应的数据库账户和密码运行main方法即可</w:t>
      </w:r>
    </w:p>
    <w:p>
      <w:r>
        <w:drawing>
          <wp:inline distT="0" distB="0" distL="114300" distR="114300">
            <wp:extent cx="5271135" cy="2995930"/>
            <wp:effectExtent l="0" t="0" r="5715" b="1397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95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2、项目导入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本项目是maven项目，按照maven项目的步骤导入即可</w:t>
      </w:r>
      <w:bookmarkStart w:id="9" w:name="_GoBack"/>
      <w:bookmarkEnd w:id="9"/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1A2A93"/>
    <w:rsid w:val="0F5F45DF"/>
    <w:rsid w:val="170D5D7D"/>
    <w:rsid w:val="21500EDD"/>
    <w:rsid w:val="23692375"/>
    <w:rsid w:val="355A2816"/>
    <w:rsid w:val="39202E60"/>
    <w:rsid w:val="595E1FBD"/>
    <w:rsid w:val="66B87F07"/>
    <w:rsid w:val="6D535020"/>
    <w:rsid w:val="703645DA"/>
    <w:rsid w:val="7B8777FB"/>
    <w:rsid w:val="7EFC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af26548-3a3e-4642-904f-af4d613840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f26548-3a3e-4642-904f-af4d613840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7b12c2-9f26-49b0-9f60-c02397f14f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7b12c2-9f26-49b0-9f60-c02397f14f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b3d125-d27f-469e-9cc8-32638fb946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b3d125-d27f-469e-9cc8-32638fb9462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3c84f45-133f-4f91-bdb6-e79fd6c9ae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c84f45-133f-4f91-bdb6-e79fd6c9ae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e4b925-b3a0-4658-bdab-6f781b4ed1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e4b925-b3a0-4658-bdab-6f781b4ed1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2018-06-18T12:25:00Z</dcterms:created>
  <dc:creator>huangpu</dc:creator>
  <cp:lastModifiedBy>天道酬勤</cp:lastModifiedBy>
  <dcterms:modified xsi:type="dcterms:W3CDTF">2018-11-22T02:04:42Z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